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532F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B4B9C">
        <w:rPr>
          <w:rFonts w:cs="Arial"/>
          <w:sz w:val="22"/>
          <w:szCs w:val="22"/>
        </w:rPr>
        <w:t xml:space="preserve"> Hardware and Equipment Management System (HEMS)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B4B9C">
        <w:rPr>
          <w:rFonts w:cs="Arial"/>
        </w:rPr>
        <w:t>Inventory System</w:t>
      </w:r>
    </w:p>
    <w:p w:rsidR="00AC1680" w:rsidRDefault="003532F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B4B9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Kent Wendell Curato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B4B9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B4B9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Sebastian Ebreo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B4B9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B4B9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Daniel Mondejar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B4B9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FB4B9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01/12/2017</w:t>
            </w:r>
          </w:p>
        </w:tc>
        <w:tc>
          <w:tcPr>
            <w:tcW w:w="1980" w:type="dxa"/>
          </w:tcPr>
          <w:p w:rsidR="004C4A05" w:rsidRPr="003557E7" w:rsidRDefault="00FB4B9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Kent Wendell Curato</w:t>
            </w:r>
          </w:p>
        </w:tc>
        <w:tc>
          <w:tcPr>
            <w:tcW w:w="4140" w:type="dxa"/>
          </w:tcPr>
          <w:p w:rsidR="00FB4B9C" w:rsidRPr="003557E7" w:rsidRDefault="00FB4B9C" w:rsidP="00FB4B9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532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53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53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532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532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53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53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FB4B9C" w:rsidP="00FB4B9C">
      <w:pPr>
        <w:pStyle w:val="BodyText2"/>
        <w:spacing w:after="0" w:line="240" w:lineRule="auto"/>
        <w:ind w:left="720" w:firstLine="130"/>
      </w:pPr>
      <w:r>
        <w:t>The purpose of this status report document is to serve as a weekly evaluation of what is happening to the flow of the project. Also, to fulfill the requirement for Applied Project 2 (CSPROJ2) for Mr. Manuel Sebastian Sanchez.</w:t>
      </w:r>
    </w:p>
    <w:bookmarkEnd w:id="18"/>
    <w:p w:rsidR="003A1956" w:rsidRDefault="00AE0A9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932601" w:rsidP="00932601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project is currently ongoing in learning the tools to be used in creating the project.</w:t>
      </w:r>
    </w:p>
    <w:p w:rsidR="00932601" w:rsidRDefault="00932601" w:rsidP="00932601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Project Status: </w:t>
      </w:r>
      <w:r>
        <w:rPr>
          <w:rFonts w:ascii="Arial" w:hAnsi="Arial" w:cs="Arial"/>
          <w:color w:val="000000"/>
          <w:sz w:val="20"/>
          <w:szCs w:val="20"/>
        </w:rPr>
        <w:t>Ongoing</w:t>
      </w:r>
    </w:p>
    <w:p w:rsidR="00932601" w:rsidRPr="00932601" w:rsidRDefault="00932601" w:rsidP="00932601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ab/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93260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32601" w:rsidRPr="00932601" w:rsidRDefault="00932601" w:rsidP="0093260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Kent Wendell Curato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932601" w:rsidP="009435EB">
            <w:pPr>
              <w:spacing w:before="40" w:after="40"/>
            </w:pPr>
            <w:r>
              <w:t>01/12/2017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932601" w:rsidRDefault="009326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01/12/2017 to 04/16/2017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326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On Schedule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326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Our project performance is steady and continuous 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32601" w:rsidP="009435EB">
                  <w:r>
                    <w:t>Documentation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3260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Status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32601" w:rsidP="00811B77">
                  <w:pPr>
                    <w:spacing w:before="40" w:after="40"/>
                  </w:pPr>
                  <w:r>
                    <w:t>01/16/2017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260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32601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3260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32601" w:rsidP="00CD4105">
                  <w:pPr>
                    <w:spacing w:before="40" w:after="40"/>
                  </w:pPr>
                  <w:r>
                    <w:t>01/18/2017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2601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32601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E0A9D" w:rsidRPr="00C13EAB" w:rsidTr="00A54D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E0A9D" w:rsidRPr="00C13EAB" w:rsidRDefault="00AE0A9D" w:rsidP="00AE0A9D">
                  <w:r>
                    <w:t>Github</w:t>
                  </w:r>
                </w:p>
              </w:tc>
            </w:tr>
            <w:tr w:rsidR="00AE0A9D" w:rsidRPr="00C13EAB" w:rsidTr="00A54D0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E0A9D" w:rsidRPr="00C13EAB" w:rsidRDefault="00AE0A9D" w:rsidP="00AE0A9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 Document</w:t>
                  </w:r>
                  <w:r w:rsidR="0059337B">
                    <w:t>ation</w:t>
                  </w:r>
                  <w:bookmarkStart w:id="22" w:name="_GoBack"/>
                  <w:bookmarkEnd w:id="22"/>
                </w:p>
              </w:tc>
              <w:tc>
                <w:tcPr>
                  <w:tcW w:w="1250" w:type="dxa"/>
                  <w:vAlign w:val="top"/>
                </w:tcPr>
                <w:p w:rsidR="00AE0A9D" w:rsidRDefault="00AE0A9D" w:rsidP="00AE0A9D">
                  <w:pPr>
                    <w:spacing w:before="40" w:after="40"/>
                  </w:pPr>
                  <w:r>
                    <w:t>01/16/2017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E0A9D" w:rsidRDefault="00AE0A9D" w:rsidP="00AE0A9D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E0A9D" w:rsidRPr="00C13EAB" w:rsidRDefault="00AE0A9D" w:rsidP="00AE0A9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4478F" w:rsidRDefault="00C4478F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:rsidR="00C4478F" w:rsidRDefault="00C4478F" w:rsidP="00AE0A9D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:rsidR="00AE0A9D" w:rsidRPr="00C13EAB" w:rsidRDefault="00AE0A9D" w:rsidP="00AE0A9D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C4478F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C4478F" w:rsidP="00C4478F">
                  <w:pPr>
                    <w:spacing w:before="40" w:after="40"/>
                  </w:pPr>
                  <w:r>
                    <w:t>If the team chooses to use PHP, it will be start from scratch unless uses a framework.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4478F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4478F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4478F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C4478F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0508F" w:rsidP="0050508F">
                  <w:pPr>
                    <w:spacing w:before="40" w:after="40"/>
                  </w:pPr>
                  <w:r>
                    <w:t>Selection of tools to be used for the project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0508F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0508F" w:rsidP="008F4C3C">
                  <w:pPr>
                    <w:spacing w:before="40" w:after="40"/>
                  </w:pPr>
                  <w:r>
                    <w:t>01/16/2017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0508F" w:rsidP="008F4C3C">
                  <w:pPr>
                    <w:spacing w:before="40" w:after="40"/>
                  </w:pPr>
                  <w:r>
                    <w:t>On Going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0508F" w:rsidP="00F22B07">
                  <w:r>
                    <w:t>Coordinate with the project adviser.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50508F" w:rsidP="0050508F">
                  <w:pPr>
                    <w:spacing w:before="40" w:after="40"/>
                  </w:pPr>
                  <w:r>
                    <w:t>Submit all deliverables on time.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50508F" w:rsidP="00D6695C">
                  <w:r>
                    <w:t>Select a tool for the project and complete the Vison and Scope document.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59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59"/>
            </w:tblGrid>
            <w:tr w:rsidR="00D6695C" w:rsidRPr="00C13EAB" w:rsidTr="005050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70"/>
              </w:trPr>
              <w:tc>
                <w:tcPr>
                  <w:tcW w:w="8359" w:type="dxa"/>
                  <w:vAlign w:val="top"/>
                </w:tcPr>
                <w:p w:rsidR="00D6695C" w:rsidRPr="00D6695C" w:rsidRDefault="0050508F" w:rsidP="0050508F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E0A9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50508F" w:rsidRDefault="00963A8A" w:rsidP="0050508F">
      <w:pPr>
        <w:pStyle w:val="FieldText"/>
        <w:rPr>
          <w:rFonts w:cs="Arial"/>
        </w:rPr>
      </w:pPr>
      <w:r>
        <w:rPr>
          <w:rFonts w:cs="Arial"/>
        </w:rPr>
        <w:t xml:space="preserve">         </w:t>
      </w:r>
      <w:r w:rsidR="0050508F">
        <w:rPr>
          <w:rFonts w:cs="Arial"/>
        </w:rPr>
        <w:t xml:space="preserve">                 Project Advisor</w:t>
      </w:r>
    </w:p>
    <w:p w:rsidR="003A1956" w:rsidRDefault="00AE0A9D" w:rsidP="00AE0A9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  <w:bookmarkEnd w:id="26"/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2F4" w:rsidRDefault="003532F4">
      <w:r>
        <w:separator/>
      </w:r>
    </w:p>
  </w:endnote>
  <w:endnote w:type="continuationSeparator" w:id="0">
    <w:p w:rsidR="003532F4" w:rsidRDefault="0035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AC" w:rsidRPr="006E5963" w:rsidRDefault="00AF51A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9337B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E0A9D">
      <w:rPr>
        <w:noProof/>
        <w:sz w:val="18"/>
        <w:szCs w:val="18"/>
      </w:rPr>
      <w:t>1/16/2017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AC" w:rsidRPr="006E5963" w:rsidRDefault="00AF51A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AF51AC" w:rsidRPr="006E5963" w:rsidRDefault="00AF51A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AF51AC" w:rsidRPr="006E5963" w:rsidRDefault="00AF51A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2F4" w:rsidRDefault="003532F4">
      <w:r>
        <w:separator/>
      </w:r>
    </w:p>
  </w:footnote>
  <w:footnote w:type="continuationSeparator" w:id="0">
    <w:p w:rsidR="003532F4" w:rsidRDefault="00353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AC" w:rsidRPr="006E5963" w:rsidRDefault="00AF51A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AF51AC" w:rsidRPr="00D0286D" w:rsidRDefault="00AF51A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32F4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0508F"/>
    <w:rsid w:val="00524BE7"/>
    <w:rsid w:val="005272F4"/>
    <w:rsid w:val="00534D52"/>
    <w:rsid w:val="0056558C"/>
    <w:rsid w:val="00573191"/>
    <w:rsid w:val="00575EE7"/>
    <w:rsid w:val="00580A54"/>
    <w:rsid w:val="0059337B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601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0A9D"/>
    <w:rsid w:val="00AF3151"/>
    <w:rsid w:val="00AF4C81"/>
    <w:rsid w:val="00AF51AC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478F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4B9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37604D"/>
  <w15:docId w15:val="{F068F9AB-DC9A-4012-9324-CDBC87F8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3AF468-20DE-4DA7-B156-E1C8A1CB2C35}"/>
</file>

<file path=customXml/itemProps2.xml><?xml version="1.0" encoding="utf-8"?>
<ds:datastoreItem xmlns:ds="http://schemas.openxmlformats.org/officeDocument/2006/customXml" ds:itemID="{D12A7511-4D89-4F2E-8249-CD455FF86888}"/>
</file>

<file path=customXml/itemProps3.xml><?xml version="1.0" encoding="utf-8"?>
<ds:datastoreItem xmlns:ds="http://schemas.openxmlformats.org/officeDocument/2006/customXml" ds:itemID="{72B2FBEA-0E64-4812-870E-5A8323CA0AEA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3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Kent Wendell Curato</cp:lastModifiedBy>
  <cp:revision>6</cp:revision>
  <cp:lastPrinted>2004-07-12T06:29:00Z</cp:lastPrinted>
  <dcterms:created xsi:type="dcterms:W3CDTF">2017-01-14T23:53:00Z</dcterms:created>
  <dcterms:modified xsi:type="dcterms:W3CDTF">2017-01-15T17:26:00Z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